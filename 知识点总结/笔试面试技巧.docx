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提升软实力与笔/面试技巧</w:t>
      </w:r>
    </w:p>
    <w:p>
      <w:pPr>
        <w:rPr>
          <w:rFonts w:hint="eastAsia"/>
        </w:rPr>
      </w:pPr>
    </w:p>
    <w:p>
      <w:pPr>
        <w:rPr>
          <w:rFonts w:hint="eastAsia"/>
        </w:rPr>
      </w:pPr>
      <w:r>
        <w:rPr>
          <w:rFonts w:hint="eastAsia"/>
        </w:rPr>
        <w:t xml:space="preserve"> 笔试很多题目就是面试出的基础题目，语言基础、网络、数据库、linux，这些都是必考的，所以在校招之前和校招过程中，最好保持每天刷一定量的题（50起），注意查漏补缺，重点刷自己的短板（去刷2000题吧~）。但前提是，以上书单或者相似的内容都已经学会，否则很容易在笔/面试中铩羽而归。</w:t>
      </w:r>
    </w:p>
    <w:p>
      <w:pPr>
        <w:rPr>
          <w:rFonts w:hint="eastAsia"/>
        </w:rPr>
      </w:pPr>
    </w:p>
    <w:p>
      <w:pPr>
        <w:rPr>
          <w:rFonts w:hint="eastAsia"/>
        </w:rPr>
      </w:pPr>
    </w:p>
    <w:p>
      <w:pPr>
        <w:rPr>
          <w:rFonts w:hint="eastAsia"/>
        </w:rPr>
      </w:pPr>
      <w:r>
        <w:rPr>
          <w:rFonts w:hint="eastAsia"/>
        </w:rPr>
        <w:t xml:space="preserve">  提升软实力:</w:t>
      </w:r>
    </w:p>
    <w:p>
      <w:pPr>
        <w:rPr>
          <w:rFonts w:hint="eastAsia"/>
        </w:rPr>
      </w:pPr>
      <w:r>
        <w:rPr>
          <w:rFonts w:hint="eastAsia"/>
        </w:rPr>
        <w:t xml:space="preserve">  </w:t>
      </w:r>
    </w:p>
    <w:p>
      <w:pPr>
        <w:rPr>
          <w:rFonts w:hint="eastAsia"/>
        </w:rPr>
      </w:pPr>
      <w:r>
        <w:rPr>
          <w:rFonts w:hint="eastAsia"/>
        </w:rPr>
        <w:t>面试是一场个人show，是对自己目前已有知识与项目的一种展示，更是对面试者的全面审查。所以不只是硬实力的比拼，也考虑个人的综合素质，也就是所谓的软实力。我认为软实力这方面主要就是每个人的情商表现了，性格方面的东西是很难取改变的，由此每个人的作风也有所区别。但是在面试过程适当的掩盖自己的锋芒与说话的技巧还是极其重要的。大体可以总结为：</w:t>
      </w:r>
    </w:p>
    <w:p>
      <w:pPr>
        <w:rPr>
          <w:rFonts w:hint="eastAsia"/>
        </w:rPr>
      </w:pPr>
      <w:r>
        <w:rPr>
          <w:rFonts w:hint="eastAsia"/>
        </w:rPr>
        <w:t>（1）保持自信的姿态，相信自己能够胜任这一份工作，语言有力，连贯并富有力量感</w:t>
      </w:r>
    </w:p>
    <w:p>
      <w:pPr>
        <w:rPr>
          <w:rFonts w:hint="eastAsia"/>
        </w:rPr>
      </w:pPr>
      <w:r>
        <w:rPr>
          <w:rFonts w:hint="eastAsia"/>
        </w:rPr>
        <w:t>（2）保持谦卑的态度，认可面试官的知识能力，能够坦然接受面试官的所有评价，即使是嘲讽，切忌强烈反驳（双选过程，实在不开心不外乎就不去了）</w:t>
      </w:r>
    </w:p>
    <w:p>
      <w:pPr>
        <w:rPr>
          <w:rFonts w:hint="eastAsia"/>
        </w:rPr>
      </w:pPr>
      <w:r>
        <w:rPr>
          <w:rFonts w:hint="eastAsia"/>
        </w:rPr>
        <w:t>（3）适当展示自己的价值观与人生观，每个公司都喜欢找契合自己公司文化的人，所以适当展示这方面，会给面试官一种很舒服的柑橘</w:t>
      </w:r>
    </w:p>
    <w:p>
      <w:pPr>
        <w:rPr>
          <w:rFonts w:hint="eastAsia"/>
        </w:rPr>
      </w:pPr>
      <w:r>
        <w:rPr>
          <w:rFonts w:hint="eastAsia"/>
        </w:rPr>
        <w:t>（4）锻炼自己的反应能力，面试问题是不可控的，面试官会问到什么问题大都是无法预测的，所以保持绝对的热情与饱满的精神状态去面对，即使遇到不懂的问题很多时候也能够凭借本身的实力与灵活的现场反应能力回答上一二，加上面试官的提示，是完全可能回答好的。</w:t>
      </w:r>
    </w:p>
    <w:p>
      <w:pPr>
        <w:rPr>
          <w:rFonts w:hint="eastAsia"/>
        </w:rPr>
      </w:pPr>
      <w:r>
        <w:rPr>
          <w:rFonts w:hint="eastAsia"/>
        </w:rPr>
        <w:t>（5）专注的注意力，在面试过程中，有时候是会有前后联系的，能判断到面试官擅长或者感兴趣的内容时，可以尽量往哪方面描述，可能会有意想不到的效果。</w:t>
      </w:r>
    </w:p>
    <w:p>
      <w:pPr>
        <w:rPr>
          <w:rFonts w:hint="eastAsia"/>
        </w:rPr>
      </w:pPr>
    </w:p>
    <w:p>
      <w:pPr>
        <w:rPr>
          <w:rFonts w:hint="eastAsia"/>
        </w:rPr>
      </w:pPr>
      <w:r>
        <w:rPr>
          <w:rFonts w:hint="eastAsia"/>
        </w:rPr>
        <w:t>准备笔试的技巧：</w:t>
      </w:r>
    </w:p>
    <w:p>
      <w:pPr>
        <w:rPr>
          <w:rFonts w:hint="eastAsia"/>
        </w:rPr>
      </w:pPr>
      <w:r>
        <w:rPr>
          <w:rFonts w:hint="eastAsia"/>
        </w:rPr>
        <w:t>（1） 学习过程中，注意总结笔/面试会可能会问到的问题，重点研究。举个栗子，鸟哥的linux家常菜这本书通俗易懂，看过一遍，估计也就一周。推荐边看边刷题（赞一波牛客的题库），即使刷题耽误了看书时间，也能慢慢让你培养出笔试的感觉，看完了你自然而然就知道这本书哪一块是重点，哪一块过一遍即可，然后再去刷题，看面经里面出现的linux命令的题目（如果分数ok，题目也都会，那么下一本）。</w:t>
      </w:r>
    </w:p>
    <w:p>
      <w:pPr>
        <w:rPr>
          <w:rFonts w:hint="eastAsia"/>
        </w:rPr>
      </w:pPr>
      <w:r>
        <w:rPr>
          <w:rFonts w:hint="eastAsia"/>
        </w:rPr>
        <w:t>（2） 笔试过程中注重归纳与总结，记录每一类高频问题，可以在牛客上先找别人列出的问题，但是一定要将每个问题研究透彻，随时对其进行补充。</w:t>
      </w:r>
    </w:p>
    <w:p>
      <w:pPr>
        <w:rPr>
          <w:rFonts w:hint="eastAsia"/>
        </w:rPr>
      </w:pPr>
      <w:r>
        <w:rPr>
          <w:rFonts w:hint="eastAsia"/>
        </w:rPr>
        <w:t>（3） 算法题除了多刷图以外，可以在自己电脑上将自己平时练习的算法题目进行总结，写一些通用的小算法，例如字符串题目、数组题目，dp问题，有些问题经常只是意境变换了，实际算法还是用得上的。</w:t>
      </w:r>
    </w:p>
    <w:p>
      <w:pPr>
        <w:rPr>
          <w:rFonts w:hint="eastAsia"/>
        </w:rPr>
      </w:pPr>
      <w:r>
        <w:rPr>
          <w:rFonts w:hint="eastAsia"/>
        </w:rPr>
        <w:t>一言以蔽之，多看多练多总结，笔试不能高分也会通过。</w:t>
      </w:r>
    </w:p>
    <w:p>
      <w:pPr>
        <w:rPr>
          <w:rFonts w:hint="eastAsia"/>
        </w:rPr>
      </w:pPr>
      <w:r>
        <w:rPr>
          <w:rFonts w:hint="eastAsia"/>
        </w:rPr>
        <w:t>另外：如果有线下笔试，都推荐线下笔试，难度会降低。</w:t>
      </w:r>
    </w:p>
    <w:p>
      <w:pPr>
        <w:rPr>
          <w:rFonts w:hint="eastAsia"/>
        </w:rPr>
      </w:pPr>
      <w:bookmarkStart w:id="0" w:name="_GoBack"/>
      <w:bookmarkEnd w:id="0"/>
    </w:p>
    <w:p>
      <w:pPr>
        <w:rPr>
          <w:rFonts w:hint="eastAsia"/>
        </w:rPr>
      </w:pPr>
      <w:r>
        <w:rPr>
          <w:rFonts w:hint="eastAsia"/>
        </w:rPr>
        <w:t>面试的准备与技巧：</w:t>
      </w:r>
    </w:p>
    <w:p>
      <w:pPr>
        <w:rPr>
          <w:rFonts w:hint="eastAsia"/>
        </w:rPr>
      </w:pPr>
      <w:r>
        <w:rPr>
          <w:rFonts w:hint="eastAsia"/>
        </w:rPr>
        <w:t>面试是一个考核的现场，在实力之外，是需要技巧来支撑的，能够掌控面试节奏与放任面试节奏绝对是两个感受。。而校招本身就是一场战役，如果大厂岗位逐年减少，而IT学生越来越多，僧多粥少，没有准备的站会输得很惨。</w:t>
      </w:r>
    </w:p>
    <w:p>
      <w:pPr>
        <w:rPr>
          <w:rFonts w:hint="eastAsia"/>
        </w:rPr>
      </w:pPr>
    </w:p>
    <w:p>
      <w:pPr>
        <w:rPr>
          <w:rFonts w:hint="eastAsia"/>
        </w:rPr>
      </w:pPr>
      <w:r>
        <w:rPr>
          <w:rFonts w:hint="eastAsia"/>
        </w:rPr>
        <w:t>（1）简历问题：互联网简历最重要的就是技能树和项目，其他都是锦上添花的东西。所以写上简历的东西一定要极其熟悉，自己深入项目，考虑面试官会询问什么问题，如果面试官问到你没有考虑到的地方，可以尝试发散思维去想去说，最好不要什么都说，甚至可以说你自己理解的但是其实不太相关的东西，至少要让他知道你是考虑过项目的整体框架，内在联系，存在问题以及改进空间的。另外，在面试几次之后，项目你也介绍过几遍了，面试官可能也提出一些问题，基于这些问题，重新润色简历上的项目描述，并且重新熟悉自己介绍项目的说辞，对面试官可能提出的问题做到心中有数。</w:t>
      </w:r>
    </w:p>
    <w:p>
      <w:pPr>
        <w:rPr>
          <w:rFonts w:hint="eastAsia"/>
        </w:rPr>
      </w:pPr>
      <w:r>
        <w:rPr>
          <w:rFonts w:hint="eastAsia"/>
        </w:rPr>
        <w:t>简历上的技能，对自己写的每一项做到心中有数，例如，你写上“熟悉TCP/IP协议及其编程”，那么面试官问你建立服务器的socket函数有哪些，分别什么作用，你总不能不会吧？我最开始对数据库不太熟，没有系统复习过，简历上就没写数据库，然后美团面试的时候，一直问JAVA和数据库，我都直说不会/不太熟，面试官没有过分刁难，虽然还是问了很多。</w:t>
      </w:r>
    </w:p>
    <w:p>
      <w:pPr>
        <w:rPr>
          <w:rFonts w:hint="eastAsia"/>
        </w:rPr>
      </w:pPr>
      <w:r>
        <w:rPr>
          <w:rFonts w:hint="eastAsia"/>
        </w:rPr>
        <w:t>（2）面试的准备</w:t>
      </w:r>
    </w:p>
    <w:p>
      <w:pPr>
        <w:rPr>
          <w:rFonts w:hint="eastAsia"/>
        </w:rPr>
      </w:pPr>
      <w:r>
        <w:rPr>
          <w:rFonts w:hint="eastAsia"/>
        </w:rPr>
        <w:t>面试之前，前面简历的问题要熟透，嚼烂已知的项目的坑，并在后面面试中慢慢补全。知识技能方面，多看面经，首先将面试岗位的高频面试题都事先熟悉，用面经上面的题目自我考核，判断自己能不能很流利地回答出来。何谓流利地说出来，就是富有条理性的，透彻的，横向纵向结合的描述。并且在看面经的过程，可以扩展的看，每个问题的延伸问题，最后都花时间去琢磨（博客是个好东西，多看）。后面我会给出我知道的C++研发高频题目。</w:t>
      </w:r>
    </w:p>
    <w:p>
      <w:pPr>
        <w:rPr>
          <w:rFonts w:hint="eastAsia"/>
        </w:rPr>
      </w:pPr>
      <w:r>
        <w:rPr>
          <w:rFonts w:hint="eastAsia"/>
        </w:rPr>
        <w:t>（3）面试过程的技巧</w:t>
      </w:r>
    </w:p>
    <w:p>
      <w:pPr>
        <w:rPr>
          <w:rFonts w:hint="eastAsia"/>
        </w:rPr>
      </w:pPr>
      <w:r>
        <w:rPr>
          <w:rFonts w:hint="eastAsia"/>
        </w:rPr>
        <w:t>首先如果可以现场面，推荐现场面试，优势在于能够让面试官看到你的精气神，确保面试期间精神饱满，富有交流欲，尤其和面试官保持眼神交流，让他看到你的态度，并且对于每个问题，不管会不会，多问问面试官总是没错的。这个我认为是最重要的，每次面试官问的问题，我一般都是紧盯这面试官说，我是这么考虑的，您看看对不对/我对这一块不是特别熟悉，但我是这么想的，麻烦您指点一下/对于这个问题，我们分成三部分考虑，首先…</w:t>
      </w:r>
    </w:p>
    <w:p>
      <w:pPr>
        <w:rPr>
          <w:rFonts w:hint="eastAsia"/>
        </w:rPr>
      </w:pPr>
      <w:r>
        <w:rPr>
          <w:rFonts w:hint="eastAsia"/>
        </w:rPr>
        <w:t>有人说面试变成了一站到底，这是很难避免的，面试官为了追求效率，考察你是否具备他们所要的技能，那么语言基础、网络、数据库、算法、linux基础，都必须至少两三个问题，于是他们就一个一个蹦出来。这种时候，你最好要稳住节奏，表现出足够的表现欲，对擅长的问题进行扩展，深挖，让面试官意识到你在某一方面很厉害，促使他去按照你想的方向去了解。聚个栗子，面试官问是否了解linux的IO模型，我一般是这么回答的，“对于这个问题，我们首先要理解同步异步、阻塞非阻塞的概念，balabala，他们之间的区别可以类比为XXX。在理解这些之后，我们将IO模型分为五类，分别是XXX”，讲完这些估计就要五分钟，相比你不咸不谈说，有五种，是XXX，面试官不详细问它们的特点你就不说，是不是差距很大。假设我有点忘记了IO模型的分类，那么前面的铺垫是不是也可以给自己时间去回忆。我经常是在面试期间忘了某个问题的答案，于是一边打打擦边球，一边大脑快速回忆这个问题，很可能在讲着讲着就想起来了。即是你想不起来，也绝对你比支支吾吾说不了几个字强太多了。</w:t>
      </w:r>
    </w:p>
    <w:p>
      <w:pPr>
        <w:rPr>
          <w:rFonts w:hint="eastAsia"/>
        </w:rPr>
      </w:pPr>
      <w:r>
        <w:rPr>
          <w:rFonts w:hint="eastAsia"/>
        </w:rPr>
        <w:t>（4）面试的心态</w:t>
      </w:r>
    </w:p>
    <w:p>
      <w:pPr>
        <w:rPr>
          <w:rFonts w:hint="eastAsia"/>
        </w:rPr>
      </w:pPr>
      <w:r>
        <w:rPr>
          <w:rFonts w:hint="eastAsia"/>
        </w:rPr>
        <w:t>前面说到了，精神一定要饱满，尽可能有信心一点。当然，我觉得对于前面几次面试的同学或者手上还没有靠谱offer的同学，紧张无可避免，那么就告诉自己，上次我面到了一面，这次我只要一面过了就好，一点一点目标往上提。</w:t>
      </w:r>
    </w:p>
    <w:p>
      <w:pPr>
        <w:rPr>
          <w:rFonts w:hint="eastAsia"/>
        </w:rPr>
      </w:pPr>
      <w:r>
        <w:rPr>
          <w:rFonts w:hint="eastAsia"/>
        </w:rPr>
        <w:t>面试中自己的面试尽可能不要太受面试官影响，毕竟有些面试官确实不太负责，在面试期间时不时做一点别的事情，我们要做的就是做到自己的最好，描述清晰而流利，控制语速（我中兴面试的时候自我介绍实在太熟了，说得太快，被面试官提了一下）。</w:t>
      </w:r>
    </w:p>
    <w:p>
      <w:pPr>
        <w:rPr>
          <w:rFonts w:hint="eastAsia"/>
        </w:rPr>
      </w:pPr>
      <w:r>
        <w:rPr>
          <w:rFonts w:hint="eastAsia"/>
        </w:rPr>
        <w:t>非科班同学面试经常碰到的一个问题就是，你不是这个计算机专业的呀/你的专业跟我们不匹配啊。这个问题很现实也很尖锐，毕竟科班出身的人就那么多，我凭什么要你不要他们，所以你要展示的就是你得计算机技能不比别人差，你的自学能力比普通人要强，或者你做的项目比别人牛逼，或者你比别人更能坚持，语言是很无力的，即使你说了，面试官也不一定就相信，所以在后面的面试拿出实力来表现自己。放在这里是想说，首先你自己心态要摆正，非科班对面试是正buff还是负buff，重点还在面试者自己身上，大公司一般不会卡这方面，更不会因此鄙视你，所以坦然一些，用实力告诉他们我们能行。</w:t>
      </w:r>
    </w:p>
    <w:p>
      <w:pPr>
        <w:rPr>
          <w:rFonts w:hint="eastAsia"/>
        </w:rPr>
      </w:pPr>
      <w:r>
        <w:rPr>
          <w:rFonts w:hint="eastAsia"/>
        </w:rPr>
        <w:t>（5）面试后的总结与再准备</w:t>
      </w:r>
    </w:p>
    <w:p>
      <w:pPr>
        <w:rPr>
          <w:rFonts w:hint="eastAsia"/>
        </w:rPr>
      </w:pPr>
      <w:r>
        <w:rPr>
          <w:rFonts w:hint="eastAsia"/>
        </w:rPr>
        <w:t>面试后，最关键是什么？还是总结。很多时候其实面试完毕你就大致知道结果了，至少你知道你能够根据面试官的反馈知道你自己的缺陷在哪里，记录下来。如果可能，每天都用word或者博客进行记录，短暂时间的将重点问题记录在手机备忘录上，然后找时间将这些问题一个一个克服。我个人是将问题都分类，分类总结记录，并且查资料将问题彻底弄明白。在经历三四次这个过程之后，你应该会很赞同这样一句话：面试是提高能力的最好途径。没错，你最初的总结一般都是很片面的，或者不符合面试需求的，但是在实战几次之后，你就会明白哪里才是重点，哪里是次要的，也明白自己的优势或者擅长的地方是哪些。在知道这些之后，面试过程中，就可以尽可能的避重就轻，引导面试官往你擅长的方面去说。还是聚个栗子，腾讯面试的时候，问了我http的状态码，我当时真的完全忘记了，就说这个我记得不太清楚，但是我了解的http是应用层上的XXX，版本有http1.0 1.1 2.0，动作一般有…，为了安全会用https来代替http。这样过渡掉这个问题，引导面试官来到你说的这些问题上（当然前提是你说这些可不能不会，不然就是自己挖坑自己跳了）。</w:t>
      </w:r>
    </w:p>
    <w:p>
      <w:pPr>
        <w:rPr>
          <w:rFonts w:hint="eastAsia"/>
        </w:rPr>
      </w:pPr>
      <w:r>
        <w:rPr>
          <w:rFonts w:hint="eastAsia"/>
        </w:rPr>
        <w:t>还是回归面试后的心态，面试后就尽量不要过度去考虑这一场面试通过与否，最重要的是总结和准备下一场面试。这里也适用于笔试，校招时候公司太多，每天面试笔试往往都很多，没有太多时间给你感伤或者惊喜，在没有确定秋招结束之前，这里一直都是战场，不能松懈否则你可能就输了下一场。尤其是，如果面试失败了，那种低落情绪几乎避免不了，我们要做的就是尽可能缩短这个低落时间。我一直很看重京东的面试，抱了很大的期望，面试过程中感觉也很不错，但是当天就挂了，当时表示完全理解不了，非常低落，甚至开始怀疑自己的能力。这个时候，就必须和家人朋友聊一聊，放松一下，然后重新开始（有个信念，就是这是千万人都在争的路，输了也正常，但是我们都没有退路，没有任何办法，总结总结重新开始吧）</w:t>
      </w:r>
    </w:p>
    <w:p>
      <w:pPr>
        <w:rPr>
          <w:rFonts w:hint="eastAsia"/>
        </w:rPr>
      </w:pPr>
    </w:p>
    <w:p>
      <w:r>
        <w:rPr>
          <w:rFonts w:hint="eastAsia"/>
        </w:rPr>
        <w:t>面试过程，真的不是学习或者工程能力强就能够拿到offer的，自身软实力也极其重要。心态，反应能力，态度，甚至状态都是能否通过一场面试至关重要的因素，这些就要靠我们自己去慢慢摸索与准备。我在拿到一些offer之后，跟同学讨论过，发现挺多人存在一个问题就是：对于很平常的问题，他们表现出不知道应该怎么回答，例如专业面的你在项目过程中最大的难点是什么，怎么克服的；HR面的你怎么评价你的研究生/本科生涯等等。这些问题说白了都是情商，无关技术，但是又很影响面试官对你的看法。这些问题没有标准答案，但是，保持诚恳的态度与真实的描述（当然实现要有所准备）是总是能够拉近和面试官的距离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B1962"/>
    <w:rsid w:val="6D535020"/>
    <w:rsid w:val="7A7B1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g\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2018-06-08T05:41:00Z</dcterms:created>
  <dc:creator>xcg</dc:creator>
  <cp:lastModifiedBy>xcg</cp:lastModifiedBy>
  <dcterms:modified xsi:type="dcterms:W3CDTF">2018-06-08T05:42:42Z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