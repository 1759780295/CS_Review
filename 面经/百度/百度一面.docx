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我的过程：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自我介绍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说说技术预研做了什么（HDFS、HBase、Hive的原理）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Hive和HBase的区别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HDFS读写原理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大数据离线分析用什么组件分析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color w:val="00B05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B050"/>
          <w:sz w:val="24"/>
          <w:szCs w:val="24"/>
        </w:rPr>
        <w:t>了解哪些C++11新特性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color w:val="00B05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B050"/>
          <w:sz w:val="24"/>
          <w:szCs w:val="24"/>
        </w:rPr>
        <w:t>queue和stack的区别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color w:val="00B05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B050"/>
          <w:sz w:val="24"/>
          <w:szCs w:val="24"/>
        </w:rPr>
        <w:t>priority_queue的底层结构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智能指针的作用，多线程的情况下引用计数是安全的吗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了解那些锁；说说死锁；死锁的解决方法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B050"/>
          <w:sz w:val="24"/>
          <w:szCs w:val="24"/>
        </w:rPr>
        <w:t>TCP的连接过程；断开连接的过程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徐意：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B050"/>
          <w:sz w:val="24"/>
          <w:szCs w:val="24"/>
        </w:rPr>
        <w:t>进程通信有哪些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消息队列原理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百度enter键过程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color w:val="00B05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B050"/>
          <w:sz w:val="24"/>
          <w:szCs w:val="24"/>
        </w:rPr>
        <w:t>post 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color w:val="00B05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B050"/>
          <w:sz w:val="24"/>
          <w:szCs w:val="24"/>
        </w:rPr>
        <w:t>域名服务器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B050"/>
          <w:sz w:val="24"/>
          <w:szCs w:val="24"/>
        </w:rPr>
        <w:t>static作用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B050"/>
          <w:sz w:val="24"/>
          <w:szCs w:val="24"/>
        </w:rPr>
        <w:t>堆栈区别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color w:val="00B05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B050"/>
          <w:sz w:val="24"/>
          <w:szCs w:val="24"/>
        </w:rPr>
        <w:t>怎么申请堆空间 栈空间 2G内存可以申请4G堆吗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B050"/>
          <w:sz w:val="24"/>
          <w:szCs w:val="24"/>
        </w:rPr>
        <w:t>tcp udp区别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udp为什么不可靠，udp报文结构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大腚：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1、long，int,short,float,double分别是占多少字节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2、关于结构体里面存放数据：对齐的几种情况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B050"/>
          <w:sz w:val="24"/>
          <w:szCs w:val="24"/>
        </w:rPr>
        <w:t>3、C++析构函数为什么需要为虚函数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B050"/>
          <w:sz w:val="24"/>
          <w:szCs w:val="24"/>
        </w:rPr>
        <w:t>4、static的作用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5、静态库与动态库的区别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6、select与epoll的区别，epoll的两种触发模式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7、TCP三次握手与四次挥手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8、丢失报文如何处理（收到失序的报文）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9、如何查看socket缓冲区大小（命令？）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10、解释listen函数参数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color w:val="00B05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11、</w:t>
      </w:r>
      <w:r>
        <w:rPr>
          <w:rFonts w:hint="eastAsia" w:asciiTheme="majorEastAsia" w:hAnsiTheme="majorEastAsia" w:eastAsiaTheme="majorEastAsia" w:cstheme="majorEastAsia"/>
          <w:color w:val="00B050"/>
          <w:sz w:val="24"/>
          <w:szCs w:val="24"/>
        </w:rPr>
        <w:t>知道几种锁（互斥，自旋，读写）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12、讲一下递归锁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13、</w:t>
      </w:r>
      <w:r>
        <w:rPr>
          <w:rFonts w:hint="eastAsia" w:asciiTheme="majorEastAsia" w:hAnsiTheme="majorEastAsia" w:eastAsiaTheme="majorEastAsia" w:cstheme="majorEastAsia"/>
          <w:color w:val="00B050"/>
          <w:sz w:val="24"/>
          <w:szCs w:val="24"/>
        </w:rPr>
        <w:t>对于读写锁，如果一个任务A在读资源，另一个任务B想要写资源，B会获得资源进行写么？（拓展：如何避免写饥饿）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14、编程题（结构体数组拷贝）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7B29FC"/>
    <w:rsid w:val="02090D47"/>
    <w:rsid w:val="17440ACA"/>
    <w:rsid w:val="187B29FC"/>
    <w:rsid w:val="1ECD00B1"/>
    <w:rsid w:val="208C1A31"/>
    <w:rsid w:val="42466FBC"/>
    <w:rsid w:val="4FF338AF"/>
    <w:rsid w:val="53E04614"/>
    <w:rsid w:val="5AF34CCF"/>
    <w:rsid w:val="6D535020"/>
    <w:rsid w:val="6E6D5C60"/>
    <w:rsid w:val="7CF2382E"/>
    <w:rsid w:val="7D64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cg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2018-09-15T09:45:00Z</dcterms:created>
  <dc:creator>xcg</dc:creator>
  <cp:lastModifiedBy>xcg</cp:lastModifiedBy>
  <dcterms:modified xsi:type="dcterms:W3CDTF">2018-09-15T10:29:44Z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